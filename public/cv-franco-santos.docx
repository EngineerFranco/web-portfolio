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DBBF7EA" w14:textId="77777777" w:rsidR="00457ADE" w:rsidRPr="002C4D08" w:rsidRDefault="004A1426" w:rsidP="00A3726F">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75980EB9" wp14:editId="33E87C20">
                <wp:simplePos x="0" y="0"/>
                <wp:positionH relativeFrom="page">
                  <wp:posOffset>4762500</wp:posOffset>
                </wp:positionH>
                <wp:positionV relativeFrom="paragraph">
                  <wp:posOffset>-457200</wp:posOffset>
                </wp:positionV>
                <wp:extent cx="301244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1244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40F0" id="Rectangle 1" o:spid="_x0000_s1026" alt="&quot;&quot;" style="position:absolute;margin-left:375pt;margin-top:-36pt;width:237.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" fillcolor="#d3ebfd" stroked="f" strokeweight="1pt">
                <v:fill opacity="32896f"/>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00AB74C5" w:rsidRPr="00136B3E" w14:paraId="04141EE0" w14:textId="77777777" w:rsidTr="00AA51F5">
        <w:trPr>
          <w:trHeight w:val="1620"/>
        </w:trPr>
        <w:tc>
          <w:tcPr>
            <w:tcW w:w="6390" w:type="dxa"/>
            <w:tcBorders>
              <w:bottom w:val="single" w:sz="4" w:space="0" w:color="043D68" w:themeColor="text2"/>
            </w:tcBorders>
          </w:tcPr>
          <w:p w14:paraId="1F228900" w14:textId="32EC8720" w:rsidR="00AB74C5" w:rsidRDefault="001D084A" w:rsidP="00AB74C5">
            <w:pPr>
              <w:pStyle w:val="Title"/>
            </w:pPr>
            <w:r>
              <w:t>Jenes Franco M. Santos</w:t>
            </w:r>
          </w:p>
          <w:p w14:paraId="0AEE994C" w14:textId="6760F2F0" w:rsidR="00AB74C5" w:rsidRPr="00A3726F" w:rsidRDefault="001D084A" w:rsidP="00AB74C5">
            <w:pPr>
              <w:pStyle w:val="Subtitle"/>
              <w:rPr>
                <w:lang w:val="de-DE"/>
              </w:rPr>
            </w:pPr>
            <w:r>
              <w:t>fullstack developer</w:t>
            </w:r>
          </w:p>
        </w:tc>
        <w:tc>
          <w:tcPr>
            <w:tcW w:w="999" w:type="dxa"/>
          </w:tcPr>
          <w:p w14:paraId="7E7BB958" w14:textId="77777777" w:rsidR="00AB74C5" w:rsidRPr="00A3726F" w:rsidRDefault="00AB74C5" w:rsidP="00084DEB">
            <w:pPr>
              <w:spacing w:before="360"/>
              <w:rPr>
                <w:color w:val="043D68"/>
                <w:lang w:val="de-DE"/>
              </w:rPr>
            </w:pPr>
          </w:p>
        </w:tc>
        <w:tc>
          <w:tcPr>
            <w:tcW w:w="3411" w:type="dxa"/>
          </w:tcPr>
          <w:p w14:paraId="6B8262C5" w14:textId="77777777" w:rsidR="00AB74C5" w:rsidRPr="00A3726F" w:rsidRDefault="00AB74C5" w:rsidP="00084DEB">
            <w:pPr>
              <w:rPr>
                <w:color w:val="043D68"/>
                <w:szCs w:val="20"/>
                <w:lang w:val="de-DE"/>
              </w:rPr>
            </w:pPr>
          </w:p>
        </w:tc>
      </w:tr>
      <w:tr w:rsidR="00676B73" w:rsidRPr="002C4D08" w14:paraId="30F1E2C6" w14:textId="77777777" w:rsidTr="00AA51F5">
        <w:trPr>
          <w:trHeight w:val="2340"/>
        </w:trPr>
        <w:tc>
          <w:tcPr>
            <w:tcW w:w="6390" w:type="dxa"/>
            <w:tcBorders>
              <w:top w:val="single" w:sz="4" w:space="0" w:color="043D68" w:themeColor="text2"/>
            </w:tcBorders>
          </w:tcPr>
          <w:p w14:paraId="12F11BDE" w14:textId="77777777" w:rsidR="00676B73" w:rsidRPr="00A3726F" w:rsidRDefault="00676B73" w:rsidP="00AB74C5">
            <w:pPr>
              <w:pStyle w:val="Subtitle"/>
              <w:rPr>
                <w:lang w:val="de-DE"/>
              </w:rPr>
            </w:pPr>
          </w:p>
          <w:p w14:paraId="46C6D8BB" w14:textId="77777777" w:rsidR="00676B73" w:rsidRPr="002C4D08" w:rsidRDefault="00000000" w:rsidP="00AB74C5">
            <w:pPr>
              <w:pStyle w:val="Subtitle"/>
            </w:pPr>
            <w:sdt>
              <w:sdtPr>
                <w:id w:val="407497110"/>
                <w:placeholder>
                  <w:docPart w:val="CCF81C9A31B14CCE92C2B06E5E094A96"/>
                </w:placeholder>
                <w:temporary/>
                <w:showingPlcHdr/>
                <w15:appearance w15:val="hidden"/>
              </w:sdtPr>
              <w:sdtContent>
                <w:r w:rsidR="00676B73" w:rsidRPr="002C4D08">
                  <w:t>OBJECTIVE</w:t>
                </w:r>
              </w:sdtContent>
            </w:sdt>
          </w:p>
          <w:p w14:paraId="146CB94F" w14:textId="38864390" w:rsidR="00676B73" w:rsidRPr="001D084A" w:rsidRDefault="001D084A" w:rsidP="00084DEB">
            <w:r>
              <w:t>Resourceful developer with a strong background and proven experienced in scalable solutions and dedication to staying ahead of industry trends with practical experience and ongoing education.</w:t>
            </w:r>
          </w:p>
        </w:tc>
        <w:tc>
          <w:tcPr>
            <w:tcW w:w="999" w:type="dxa"/>
            <w:vMerge w:val="restart"/>
          </w:tcPr>
          <w:p w14:paraId="2A0DBEE0" w14:textId="77777777" w:rsidR="00676B73" w:rsidRPr="002C4D08" w:rsidRDefault="00676B73" w:rsidP="00084DEB">
            <w:pPr>
              <w:spacing w:before="360"/>
              <w:rPr>
                <w:color w:val="043D68"/>
              </w:rPr>
            </w:pPr>
          </w:p>
        </w:tc>
        <w:tc>
          <w:tcPr>
            <w:tcW w:w="3411" w:type="dxa"/>
          </w:tcPr>
          <w:p w14:paraId="6C607389" w14:textId="77777777" w:rsidR="00676B73" w:rsidRDefault="00676B73" w:rsidP="00676B73">
            <w:pPr>
              <w:pStyle w:val="Subtitle"/>
            </w:pPr>
          </w:p>
          <w:p w14:paraId="4B3D38A5" w14:textId="77777777" w:rsidR="00676B73" w:rsidRDefault="00000000" w:rsidP="00676B73">
            <w:pPr>
              <w:pStyle w:val="Subtitle"/>
            </w:pPr>
            <w:sdt>
              <w:sdtPr>
                <w:id w:val="-1704474398"/>
                <w:placeholder>
                  <w:docPart w:val="7621602BAE3E47D3B667156584E1B3F6"/>
                </w:placeholder>
                <w:showingPlcHdr/>
                <w15:appearance w15:val="hidden"/>
              </w:sdtPr>
              <w:sdtContent>
                <w:r w:rsidR="00676B73" w:rsidRPr="001540E8">
                  <w:t>Contact</w:t>
                </w:r>
              </w:sdtContent>
            </w:sdt>
          </w:p>
          <w:p w14:paraId="06B2DEBF" w14:textId="4DC2D13B" w:rsidR="00676B73" w:rsidRPr="0099108A" w:rsidRDefault="001D084A" w:rsidP="0099108A">
            <w:pPr>
              <w:pStyle w:val="Heading3"/>
            </w:pPr>
            <w:r>
              <w:t>Engr.franco26@gmail.com</w:t>
            </w:r>
          </w:p>
          <w:p w14:paraId="1717FFD5" w14:textId="37AF8978" w:rsidR="0099108A" w:rsidRPr="0099108A" w:rsidRDefault="001D084A" w:rsidP="0099108A">
            <w:pPr>
              <w:pStyle w:val="Heading3"/>
            </w:pPr>
            <w:r>
              <w:t>09063229630</w:t>
            </w:r>
          </w:p>
          <w:p w14:paraId="0EBE5BEF" w14:textId="47622750" w:rsidR="0099108A" w:rsidRDefault="00000000" w:rsidP="0099108A">
            <w:pPr>
              <w:pStyle w:val="Heading3"/>
            </w:pPr>
            <w:hyperlink r:id="rId11" w:history="1">
              <w:r w:rsidR="001D084A" w:rsidRPr="005D0E27">
                <w:rPr>
                  <w:rStyle w:val="Hyperlink"/>
                </w:rPr>
                <w:t>github.com/EngineerFranco</w:t>
              </w:r>
            </w:hyperlink>
          </w:p>
          <w:p w14:paraId="37D9933A" w14:textId="2DF1F5CB" w:rsidR="00676B73" w:rsidRPr="00676B73" w:rsidRDefault="001D084A" w:rsidP="0099108A">
            <w:pPr>
              <w:pStyle w:val="Heading3"/>
              <w:rPr>
                <w:b/>
                <w:caps/>
              </w:rPr>
            </w:pPr>
            <w:r>
              <w:t>Plaridel, Bulacan, Philippines</w:t>
            </w:r>
          </w:p>
        </w:tc>
      </w:tr>
      <w:tr w:rsidR="00676B73" w:rsidRPr="002C4D08" w14:paraId="36A41834" w14:textId="77777777" w:rsidTr="00351FDF">
        <w:trPr>
          <w:trHeight w:val="9792"/>
        </w:trPr>
        <w:tc>
          <w:tcPr>
            <w:tcW w:w="6390" w:type="dxa"/>
          </w:tcPr>
          <w:p w14:paraId="4A95A371" w14:textId="77777777" w:rsidR="00676B73" w:rsidRDefault="00605BCE" w:rsidP="00A3726F">
            <w:pPr>
              <w:pStyle w:val="Subtitle"/>
              <w:spacing w:after="360"/>
            </w:pPr>
            <w:r>
              <w:rPr>
                <w:noProof/>
                <w:lang w:val="en-AU" w:eastAsia="en-AU"/>
              </w:rPr>
              <mc:AlternateContent>
                <mc:Choice Requires="wps">
                  <w:drawing>
                    <wp:inline distT="0" distB="0" distL="0" distR="0" wp14:anchorId="0E6431E5" wp14:editId="34DAC681">
                      <wp:extent cx="1609090"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707431"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69ABF3E6" w14:textId="77777777" w:rsidR="00AA51F5" w:rsidRPr="00020BEB" w:rsidRDefault="00000000" w:rsidP="00AA51F5">
            <w:pPr>
              <w:pStyle w:val="Subtitle"/>
            </w:pPr>
            <w:sdt>
              <w:sdtPr>
                <w:id w:val="1696962928"/>
                <w:placeholder>
                  <w:docPart w:val="5D6CCF130D9D407D9DE5659DE98AF0D5"/>
                </w:placeholder>
                <w:temporary/>
                <w:showingPlcHdr/>
                <w15:appearance w15:val="hidden"/>
              </w:sdtPr>
              <w:sdtContent>
                <w:r w:rsidR="00AA51F5" w:rsidRPr="00CF2BE7">
                  <w:t>Experience</w:t>
                </w:r>
              </w:sdtContent>
            </w:sdt>
          </w:p>
          <w:p w14:paraId="04B8B432" w14:textId="77777777" w:rsidR="00AA51F5" w:rsidRPr="00AA51F5" w:rsidRDefault="00AA51F5" w:rsidP="00AA51F5"/>
          <w:p w14:paraId="6385EAEC" w14:textId="77777777" w:rsidR="001D084A" w:rsidRPr="00020BEB" w:rsidRDefault="001D084A" w:rsidP="001D084A">
            <w:pPr>
              <w:pStyle w:val="Heading1"/>
            </w:pPr>
            <w:r>
              <w:t>nodejs developer</w:t>
            </w:r>
          </w:p>
          <w:p w14:paraId="23925D17" w14:textId="77777777" w:rsidR="001D084A" w:rsidRPr="00020BEB" w:rsidRDefault="001D084A" w:rsidP="001D084A">
            <w:pPr>
              <w:pStyle w:val="Heading2"/>
              <w:rPr>
                <w:i/>
              </w:rPr>
            </w:pPr>
            <w:r>
              <w:t>December 2023 - Present</w:t>
            </w:r>
          </w:p>
          <w:p w14:paraId="43AE58CD" w14:textId="48396FC2" w:rsidR="00676B73" w:rsidRPr="00351FDF" w:rsidRDefault="002513C8" w:rsidP="001D084A">
            <w:r>
              <w:t>Planning and d</w:t>
            </w:r>
            <w:r w:rsidR="001D084A">
              <w:t>evelopment of RESTful APIs from scratch</w:t>
            </w:r>
            <w:r>
              <w:t xml:space="preserve"> focusing on NodeJS, Express, JavaScript, JWT, and its ecosystem</w:t>
            </w:r>
            <w:r w:rsidR="001D084A">
              <w:t xml:space="preserve">. Integrations of third-party APIs to meet innovative client needs. Development of robust Authentication API from scratch with full-proof security. Development of APIs with complex algorithms. </w:t>
            </w:r>
          </w:p>
          <w:p w14:paraId="12917A0E" w14:textId="77777777" w:rsidR="00351FDF" w:rsidRPr="00A3726F" w:rsidRDefault="00351FDF" w:rsidP="00A3726F"/>
          <w:p w14:paraId="72042CCC" w14:textId="77777777" w:rsidR="00A3726F" w:rsidRDefault="00A3726F" w:rsidP="00351FDF">
            <w:pPr>
              <w:pStyle w:val="Heading1"/>
            </w:pPr>
          </w:p>
          <w:p w14:paraId="2537736A" w14:textId="54BF5B73" w:rsidR="00351FDF" w:rsidRPr="00020BEB" w:rsidRDefault="002513C8" w:rsidP="00351FDF">
            <w:pPr>
              <w:pStyle w:val="Heading1"/>
            </w:pPr>
            <w:r>
              <w:t>Freelance Developer / Upskilling</w:t>
            </w:r>
          </w:p>
          <w:p w14:paraId="2B75DAF1" w14:textId="04BBAAD9" w:rsidR="00351FDF" w:rsidRDefault="001D084A" w:rsidP="002513C8">
            <w:pPr>
              <w:pStyle w:val="Heading2"/>
            </w:pPr>
            <w:r>
              <w:t xml:space="preserve">December </w:t>
            </w:r>
            <w:r w:rsidR="002513C8">
              <w:t>2022</w:t>
            </w:r>
            <w:r>
              <w:t xml:space="preserve"> </w:t>
            </w:r>
            <w:r w:rsidR="002513C8">
              <w:t>–</w:t>
            </w:r>
            <w:r>
              <w:t xml:space="preserve"> </w:t>
            </w:r>
            <w:r w:rsidR="002513C8">
              <w:t>Present</w:t>
            </w:r>
          </w:p>
          <w:p w14:paraId="711CB0AC" w14:textId="740E3628" w:rsidR="002513C8" w:rsidRDefault="002513C8" w:rsidP="002513C8">
            <w:r>
              <w:t>Development of data management app with QR Scanner. Development of backend subdivision Web application.</w:t>
            </w:r>
          </w:p>
          <w:p w14:paraId="2770E526" w14:textId="5D655A23" w:rsidR="002513C8" w:rsidRPr="002513C8" w:rsidRDefault="002513C8" w:rsidP="002513C8">
            <w:r>
              <w:t xml:space="preserve">Certification of Full-stack Web development bootcamp 2023 focusing on NodeJS, Express, ReactJS, Web3, HTML, CSS, JS. Currently learning </w:t>
            </w:r>
            <w:proofErr w:type="spellStart"/>
            <w:r>
              <w:t>NextJS</w:t>
            </w:r>
            <w:proofErr w:type="spellEnd"/>
            <w:r>
              <w:t>.</w:t>
            </w:r>
          </w:p>
          <w:p w14:paraId="635D0A5E" w14:textId="77777777" w:rsidR="00351FDF" w:rsidRDefault="00351FDF" w:rsidP="00351FDF"/>
          <w:p w14:paraId="0363A88B" w14:textId="77777777" w:rsidR="00351FDF" w:rsidRDefault="00351FDF" w:rsidP="00351FDF"/>
          <w:p w14:paraId="2145A1A8" w14:textId="55EA170E" w:rsidR="00351FDF" w:rsidRPr="00020BEB" w:rsidRDefault="001D084A" w:rsidP="00351FDF">
            <w:pPr>
              <w:pStyle w:val="Heading1"/>
            </w:pPr>
            <w:r>
              <w:t>Software Engineer</w:t>
            </w:r>
          </w:p>
          <w:p w14:paraId="0757769D" w14:textId="79B68273" w:rsidR="00351FDF" w:rsidRPr="00020BEB" w:rsidRDefault="001D084A" w:rsidP="00351FDF">
            <w:pPr>
              <w:pStyle w:val="Heading2"/>
              <w:rPr>
                <w:i/>
              </w:rPr>
            </w:pPr>
            <w:r>
              <w:rPr>
                <w:i/>
              </w:rPr>
              <w:t>June 2021 – December 2022</w:t>
            </w:r>
          </w:p>
          <w:p w14:paraId="416E0A93" w14:textId="6CB14900" w:rsidR="00351FDF" w:rsidRPr="00676B73" w:rsidRDefault="002513C8" w:rsidP="00351FDF">
            <w:pPr>
              <w:rPr>
                <w:color w:val="043D68"/>
              </w:rPr>
            </w:pPr>
            <w:r>
              <w:t xml:space="preserve">Development of local and cloud automations using VBA and typescript. Development of Web application using Java, Sprint boot, Angular, and TypeScript. Development of ecommerce website focusing on client side. Certification of Full-stack Java focusing on Java, Spring boot, Angular 10+, Typescript, Jenkins.  </w:t>
            </w:r>
          </w:p>
        </w:tc>
        <w:tc>
          <w:tcPr>
            <w:tcW w:w="999" w:type="dxa"/>
            <w:vMerge/>
          </w:tcPr>
          <w:p w14:paraId="35988351" w14:textId="77777777" w:rsidR="00676B73" w:rsidRPr="002C4D08" w:rsidRDefault="00676B73" w:rsidP="00084DEB">
            <w:pPr>
              <w:rPr>
                <w:color w:val="043D68"/>
              </w:rPr>
            </w:pPr>
          </w:p>
        </w:tc>
        <w:tc>
          <w:tcPr>
            <w:tcW w:w="3411" w:type="dxa"/>
          </w:tcPr>
          <w:p w14:paraId="36F29311" w14:textId="77777777" w:rsidR="00676B73" w:rsidRDefault="00605BCE" w:rsidP="00A3726F">
            <w:pPr>
              <w:pStyle w:val="Subtitle"/>
              <w:spacing w:after="360"/>
            </w:pPr>
            <w:r>
              <w:rPr>
                <w:noProof/>
                <w:lang w:val="en-AU" w:eastAsia="en-AU"/>
              </w:rPr>
              <mc:AlternateContent>
                <mc:Choice Requires="wps">
                  <w:drawing>
                    <wp:inline distT="0" distB="0" distL="0" distR="0" wp14:anchorId="47FE1210" wp14:editId="7907C96C">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C150F5"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20168C04" w14:textId="15CF757C" w:rsidR="00A3726F" w:rsidRPr="00A3726F" w:rsidRDefault="00000000" w:rsidP="000817CB">
            <w:pPr>
              <w:pStyle w:val="Subtitle"/>
            </w:pPr>
            <w:sdt>
              <w:sdtPr>
                <w:id w:val="-609588387"/>
                <w:placeholder>
                  <w:docPart w:val="A395496836714646A9C8346CCD286F2E"/>
                </w:placeholder>
                <w:temporary/>
                <w:showingPlcHdr/>
                <w15:appearance w15:val="hidden"/>
              </w:sdtPr>
              <w:sdtContent>
                <w:r w:rsidR="00A3726F">
                  <w:t>About Me</w:t>
                </w:r>
              </w:sdtContent>
            </w:sdt>
          </w:p>
          <w:p w14:paraId="64A4F974" w14:textId="6FD1D411" w:rsidR="00351FDF" w:rsidRDefault="000817CB" w:rsidP="00351FDF">
            <w:pPr>
              <w:pStyle w:val="Subtitle"/>
            </w:pPr>
            <w:r w:rsidRPr="000817CB">
              <w:rPr>
                <w:rFonts w:eastAsiaTheme="minorHAnsi"/>
                <w:b w:val="0"/>
                <w:caps w:val="0"/>
                <w:spacing w:val="0"/>
                <w:sz w:val="20"/>
                <w:szCs w:val="24"/>
              </w:rPr>
              <w:t>I am passionate about full-stack development, working on both server-side and client-side applications using the latest industry-proven technologies</w:t>
            </w:r>
            <w:r w:rsidR="00351FDF">
              <w:rPr>
                <w:noProof/>
                <w:lang w:val="en-AU" w:eastAsia="en-AU"/>
              </w:rPr>
              <mc:AlternateContent>
                <mc:Choice Requires="wps">
                  <w:drawing>
                    <wp:inline distT="0" distB="0" distL="0" distR="0" wp14:anchorId="3AC73DBA" wp14:editId="0897EE67">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F4FAE5"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2802C06B" w14:textId="77777777" w:rsidR="00351FDF" w:rsidRPr="00E91344" w:rsidRDefault="00351FDF" w:rsidP="00676B73"/>
          <w:p w14:paraId="6B89066C" w14:textId="2FC4391A" w:rsidR="00351FDF" w:rsidRPr="009B4B3C" w:rsidRDefault="00000000" w:rsidP="000817CB">
            <w:pPr>
              <w:pStyle w:val="Subtitle"/>
            </w:pPr>
            <w:sdt>
              <w:sdtPr>
                <w:id w:val="-1334530411"/>
                <w:placeholder>
                  <w:docPart w:val="78DC3B95DCFB4FF1AB2B4E9F7EDC1043"/>
                </w:placeholder>
                <w:temporary/>
                <w:showingPlcHdr/>
                <w15:appearance w15:val="hidden"/>
              </w:sdtPr>
              <w:sdtContent>
                <w:r w:rsidR="00351FDF" w:rsidRPr="00351FDF">
                  <w:t>EDUCATION</w:t>
                </w:r>
              </w:sdtContent>
            </w:sdt>
          </w:p>
          <w:p w14:paraId="29BBB7D9" w14:textId="2F632AAA" w:rsidR="00676B73" w:rsidRPr="00E91344" w:rsidRDefault="000817CB" w:rsidP="00351FDF">
            <w:r>
              <w:t>BS in Computer Engineering 2020</w:t>
            </w:r>
          </w:p>
          <w:p w14:paraId="2188CB5D" w14:textId="77777777" w:rsidR="00351FDF" w:rsidRPr="00E91344" w:rsidRDefault="00E91344" w:rsidP="00A3726F">
            <w:pPr>
              <w:pStyle w:val="Subtitle"/>
            </w:pPr>
            <w:r>
              <w:rPr>
                <w:noProof/>
                <w:lang w:val="en-AU" w:eastAsia="en-AU"/>
              </w:rPr>
              <mc:AlternateContent>
                <mc:Choice Requires="wps">
                  <w:drawing>
                    <wp:inline distT="0" distB="0" distL="0" distR="0" wp14:anchorId="47A19320" wp14:editId="1C9604D3">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FA2FCB"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17EE65DC" w14:textId="77777777" w:rsidR="00351FDF" w:rsidRPr="00E91344" w:rsidRDefault="00351FDF" w:rsidP="00351FDF"/>
          <w:p w14:paraId="2FC66FCE" w14:textId="77777777" w:rsidR="00351FDF" w:rsidRPr="00C822BF" w:rsidRDefault="00000000" w:rsidP="00351FDF">
            <w:pPr>
              <w:pStyle w:val="Subtitle"/>
            </w:pPr>
            <w:sdt>
              <w:sdtPr>
                <w:id w:val="1687565607"/>
                <w:placeholder>
                  <w:docPart w:val="0B6B07B2D12C4522B569AF958BB56A8D"/>
                </w:placeholder>
                <w:temporary/>
                <w:showingPlcHdr/>
                <w15:appearance w15:val="hidden"/>
              </w:sdtPr>
              <w:sdtContent>
                <w:r w:rsidR="00351FDF" w:rsidRPr="00C822BF">
                  <w:t>SKILLS</w:t>
                </w:r>
              </w:sdtContent>
            </w:sdt>
          </w:p>
          <w:p w14:paraId="6ABC053B" w14:textId="77777777" w:rsidR="00351FDF" w:rsidRPr="00E91344" w:rsidRDefault="00351FDF" w:rsidP="00351FDF"/>
          <w:p w14:paraId="7E05753F" w14:textId="2E8D5104" w:rsidR="001D084A" w:rsidRDefault="001D084A" w:rsidP="001D084A">
            <w:pPr>
              <w:pStyle w:val="Heading3"/>
            </w:pPr>
            <w:r w:rsidRPr="000817CB">
              <w:rPr>
                <w:b/>
                <w:bCs/>
              </w:rPr>
              <w:t>Server Development</w:t>
            </w:r>
            <w:r>
              <w:t>: NodeJS, Express, JWT, Bycrpt</w:t>
            </w:r>
          </w:p>
          <w:p w14:paraId="79CFE699" w14:textId="77777777" w:rsidR="000817CB" w:rsidRDefault="001D084A" w:rsidP="001D084A">
            <w:pPr>
              <w:rPr>
                <w:lang w:val="it-IT"/>
              </w:rPr>
            </w:pPr>
            <w:r>
              <w:rPr>
                <w:lang w:val="it-IT"/>
              </w:rPr>
              <w:t>Fetch, Axios, REST API</w:t>
            </w:r>
          </w:p>
          <w:p w14:paraId="27009A1A" w14:textId="2F520D2B" w:rsidR="001D084A" w:rsidRDefault="000817CB" w:rsidP="001D084A">
            <w:pPr>
              <w:rPr>
                <w:lang w:val="it-IT"/>
              </w:rPr>
            </w:pPr>
            <w:r>
              <w:rPr>
                <w:lang w:val="it-IT"/>
              </w:rPr>
              <w:br/>
            </w:r>
            <w:r w:rsidRPr="000817CB">
              <w:rPr>
                <w:b/>
                <w:bCs/>
                <w:lang w:val="it-IT"/>
              </w:rPr>
              <w:t>Data</w:t>
            </w:r>
            <w:r>
              <w:rPr>
                <w:b/>
                <w:bCs/>
                <w:lang w:val="it-IT"/>
              </w:rPr>
              <w:t xml:space="preserve"> mangement</w:t>
            </w:r>
            <w:r>
              <w:rPr>
                <w:lang w:val="it-IT"/>
              </w:rPr>
              <w:t>: SQL(PostgreSQL, MsSQL), NoSQL(MongoDB)</w:t>
            </w:r>
          </w:p>
          <w:p w14:paraId="22C9B5D9" w14:textId="77777777" w:rsidR="000817CB" w:rsidRDefault="000817CB" w:rsidP="001D084A">
            <w:pPr>
              <w:rPr>
                <w:lang w:val="it-IT"/>
              </w:rPr>
            </w:pPr>
          </w:p>
          <w:p w14:paraId="73835D68" w14:textId="078666F0" w:rsidR="001D084A" w:rsidRDefault="001D084A" w:rsidP="001D084A">
            <w:pPr>
              <w:rPr>
                <w:lang w:val="it-IT"/>
              </w:rPr>
            </w:pPr>
            <w:r w:rsidRPr="000817CB">
              <w:rPr>
                <w:b/>
                <w:bCs/>
                <w:lang w:val="it-IT"/>
              </w:rPr>
              <w:t>Client Development</w:t>
            </w:r>
            <w:r>
              <w:rPr>
                <w:lang w:val="it-IT"/>
              </w:rPr>
              <w:t>: ReactJS, Context, Redux, React router dom, Hooks</w:t>
            </w:r>
          </w:p>
          <w:p w14:paraId="56291333" w14:textId="77777777" w:rsidR="000817CB" w:rsidRDefault="000817CB" w:rsidP="001D084A">
            <w:pPr>
              <w:rPr>
                <w:lang w:val="it-IT"/>
              </w:rPr>
            </w:pPr>
          </w:p>
          <w:p w14:paraId="38EA4F6C" w14:textId="3D62849E" w:rsidR="001D084A" w:rsidRDefault="001D084A" w:rsidP="001D084A">
            <w:pPr>
              <w:rPr>
                <w:lang w:val="it-IT"/>
              </w:rPr>
            </w:pPr>
            <w:r w:rsidRPr="000817CB">
              <w:rPr>
                <w:b/>
                <w:bCs/>
                <w:lang w:val="it-IT"/>
              </w:rPr>
              <w:t>Design</w:t>
            </w:r>
            <w:r>
              <w:rPr>
                <w:lang w:val="it-IT"/>
              </w:rPr>
              <w:t>: Tailwind CSS, CSS, Framer</w:t>
            </w:r>
          </w:p>
          <w:p w14:paraId="326E5D71" w14:textId="77777777" w:rsidR="000817CB" w:rsidRDefault="000817CB" w:rsidP="001D084A">
            <w:pPr>
              <w:rPr>
                <w:lang w:val="it-IT"/>
              </w:rPr>
            </w:pPr>
          </w:p>
          <w:p w14:paraId="74ECAC8A" w14:textId="35FD3765" w:rsidR="00351FDF" w:rsidRPr="001D084A" w:rsidRDefault="001D084A" w:rsidP="001D084A">
            <w:pPr>
              <w:rPr>
                <w:lang w:val="it-IT"/>
              </w:rPr>
            </w:pPr>
            <w:r w:rsidRPr="000817CB">
              <w:rPr>
                <w:b/>
                <w:bCs/>
                <w:lang w:val="it-IT"/>
              </w:rPr>
              <w:t>Others</w:t>
            </w:r>
            <w:r>
              <w:rPr>
                <w:lang w:val="it-IT"/>
              </w:rPr>
              <w:t>: Git, Github, Postman, NextJS, Documentation</w:t>
            </w:r>
            <w:r w:rsidR="000817CB">
              <w:rPr>
                <w:lang w:val="it-IT"/>
              </w:rPr>
              <w:t>, Deployment,  Production.</w:t>
            </w:r>
          </w:p>
        </w:tc>
      </w:tr>
    </w:tbl>
    <w:p w14:paraId="50415649" w14:textId="77777777" w:rsidR="00871DB8" w:rsidRPr="002C4D08" w:rsidRDefault="00871DB8" w:rsidP="006D0785">
      <w:pPr>
        <w:rPr>
          <w:color w:val="043D68"/>
        </w:rPr>
      </w:pP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00BDE" w14:textId="77777777" w:rsidR="00E37DC3" w:rsidRDefault="00E37DC3" w:rsidP="00AA35A8">
      <w:pPr>
        <w:spacing w:line="240" w:lineRule="auto"/>
      </w:pPr>
      <w:r>
        <w:separator/>
      </w:r>
    </w:p>
  </w:endnote>
  <w:endnote w:type="continuationSeparator" w:id="0">
    <w:p w14:paraId="7FBE4FF6" w14:textId="77777777" w:rsidR="00E37DC3" w:rsidRDefault="00E37DC3" w:rsidP="00AA35A8">
      <w:pPr>
        <w:spacing w:line="240" w:lineRule="auto"/>
      </w:pPr>
      <w:r>
        <w:continuationSeparator/>
      </w:r>
    </w:p>
  </w:endnote>
  <w:endnote w:type="continuationNotice" w:id="1">
    <w:p w14:paraId="1EC4BA45" w14:textId="77777777" w:rsidR="00E37DC3" w:rsidRDefault="00E37D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CAF0" w14:textId="77777777" w:rsidR="00E37DC3" w:rsidRDefault="00E37DC3" w:rsidP="00AA35A8">
      <w:pPr>
        <w:spacing w:line="240" w:lineRule="auto"/>
      </w:pPr>
      <w:r>
        <w:separator/>
      </w:r>
    </w:p>
  </w:footnote>
  <w:footnote w:type="continuationSeparator" w:id="0">
    <w:p w14:paraId="6C74A07C" w14:textId="77777777" w:rsidR="00E37DC3" w:rsidRDefault="00E37DC3" w:rsidP="00AA35A8">
      <w:pPr>
        <w:spacing w:line="240" w:lineRule="auto"/>
      </w:pPr>
      <w:r>
        <w:continuationSeparator/>
      </w:r>
    </w:p>
  </w:footnote>
  <w:footnote w:type="continuationNotice" w:id="1">
    <w:p w14:paraId="477EC8A6" w14:textId="77777777" w:rsidR="00E37DC3" w:rsidRDefault="00E37DC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41"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4A"/>
    <w:rsid w:val="0000752A"/>
    <w:rsid w:val="00016465"/>
    <w:rsid w:val="00033263"/>
    <w:rsid w:val="000334C1"/>
    <w:rsid w:val="000767C7"/>
    <w:rsid w:val="000817CB"/>
    <w:rsid w:val="000873F6"/>
    <w:rsid w:val="000B286F"/>
    <w:rsid w:val="000C2B44"/>
    <w:rsid w:val="000D134B"/>
    <w:rsid w:val="000F039F"/>
    <w:rsid w:val="0010041D"/>
    <w:rsid w:val="001125D5"/>
    <w:rsid w:val="00124ED6"/>
    <w:rsid w:val="00136B3E"/>
    <w:rsid w:val="00153576"/>
    <w:rsid w:val="00167789"/>
    <w:rsid w:val="00194704"/>
    <w:rsid w:val="001B160B"/>
    <w:rsid w:val="001D084A"/>
    <w:rsid w:val="001D477D"/>
    <w:rsid w:val="001D76FA"/>
    <w:rsid w:val="001F2C20"/>
    <w:rsid w:val="00203213"/>
    <w:rsid w:val="002236D5"/>
    <w:rsid w:val="00243756"/>
    <w:rsid w:val="002513C8"/>
    <w:rsid w:val="0027193E"/>
    <w:rsid w:val="00284246"/>
    <w:rsid w:val="002966D6"/>
    <w:rsid w:val="002A3201"/>
    <w:rsid w:val="002A7891"/>
    <w:rsid w:val="002B51DB"/>
    <w:rsid w:val="002C4D08"/>
    <w:rsid w:val="002C4E0C"/>
    <w:rsid w:val="002C774A"/>
    <w:rsid w:val="002C7C6F"/>
    <w:rsid w:val="002E7306"/>
    <w:rsid w:val="00331DCE"/>
    <w:rsid w:val="00334FEA"/>
    <w:rsid w:val="00351FDF"/>
    <w:rsid w:val="00352A17"/>
    <w:rsid w:val="00357E3C"/>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37559"/>
    <w:rsid w:val="00574DB0"/>
    <w:rsid w:val="005A1C94"/>
    <w:rsid w:val="005A6F8D"/>
    <w:rsid w:val="005B4861"/>
    <w:rsid w:val="005E0FB7"/>
    <w:rsid w:val="005F5EF3"/>
    <w:rsid w:val="00605BCE"/>
    <w:rsid w:val="00626B3C"/>
    <w:rsid w:val="00643F4B"/>
    <w:rsid w:val="00676B73"/>
    <w:rsid w:val="0069541B"/>
    <w:rsid w:val="006A1E18"/>
    <w:rsid w:val="006A37C0"/>
    <w:rsid w:val="006C7F5A"/>
    <w:rsid w:val="006D0785"/>
    <w:rsid w:val="00746B0A"/>
    <w:rsid w:val="00752A04"/>
    <w:rsid w:val="0077153E"/>
    <w:rsid w:val="0079001A"/>
    <w:rsid w:val="00791376"/>
    <w:rsid w:val="00791C5D"/>
    <w:rsid w:val="007B4FF4"/>
    <w:rsid w:val="007D7F15"/>
    <w:rsid w:val="007E47A0"/>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9108A"/>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E40"/>
    <w:rsid w:val="00CB4CA2"/>
    <w:rsid w:val="00CF22B3"/>
    <w:rsid w:val="00D00CD9"/>
    <w:rsid w:val="00D15AAE"/>
    <w:rsid w:val="00D22971"/>
    <w:rsid w:val="00D60B19"/>
    <w:rsid w:val="00D86385"/>
    <w:rsid w:val="00D95726"/>
    <w:rsid w:val="00DA4B7F"/>
    <w:rsid w:val="00DB472D"/>
    <w:rsid w:val="00DD6ECC"/>
    <w:rsid w:val="00DE5F88"/>
    <w:rsid w:val="00DF2298"/>
    <w:rsid w:val="00E067BA"/>
    <w:rsid w:val="00E07C52"/>
    <w:rsid w:val="00E26F2A"/>
    <w:rsid w:val="00E360EA"/>
    <w:rsid w:val="00E37DC3"/>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2D56A0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character" w:styleId="UnresolvedMention">
    <w:name w:val="Unresolved Mention"/>
    <w:basedOn w:val="DefaultParagraphFont"/>
    <w:uiPriority w:val="99"/>
    <w:semiHidden/>
    <w:unhideWhenUsed/>
    <w:rsid w:val="001D084A"/>
    <w:rPr>
      <w:color w:val="605E5C"/>
      <w:shd w:val="clear" w:color="auto" w:fill="E1DFDD"/>
    </w:rPr>
  </w:style>
  <w:style w:type="character" w:styleId="FollowedHyperlink">
    <w:name w:val="FollowedHyperlink"/>
    <w:basedOn w:val="DefaultParagraphFont"/>
    <w:uiPriority w:val="99"/>
    <w:semiHidden/>
    <w:rsid w:val="00251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ngineerFranc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81C9A31B14CCE92C2B06E5E094A96"/>
        <w:category>
          <w:name w:val="General"/>
          <w:gallery w:val="placeholder"/>
        </w:category>
        <w:types>
          <w:type w:val="bbPlcHdr"/>
        </w:types>
        <w:behaviors>
          <w:behavior w:val="content"/>
        </w:behaviors>
        <w:guid w:val="{FB225312-2742-46C0-9ED6-B6499D536D36}"/>
      </w:docPartPr>
      <w:docPartBody>
        <w:p w:rsidR="00D64514" w:rsidRDefault="00000000">
          <w:pPr>
            <w:pStyle w:val="CCF81C9A31B14CCE92C2B06E5E094A96"/>
          </w:pPr>
          <w:r w:rsidRPr="002C4D08">
            <w:t>OBJECTIVE</w:t>
          </w:r>
        </w:p>
      </w:docPartBody>
    </w:docPart>
    <w:docPart>
      <w:docPartPr>
        <w:name w:val="7621602BAE3E47D3B667156584E1B3F6"/>
        <w:category>
          <w:name w:val="General"/>
          <w:gallery w:val="placeholder"/>
        </w:category>
        <w:types>
          <w:type w:val="bbPlcHdr"/>
        </w:types>
        <w:behaviors>
          <w:behavior w:val="content"/>
        </w:behaviors>
        <w:guid w:val="{5BBAFF5C-F56C-4D66-9B7A-75C23067E7EF}"/>
      </w:docPartPr>
      <w:docPartBody>
        <w:p w:rsidR="00D64514" w:rsidRDefault="00000000">
          <w:pPr>
            <w:pStyle w:val="7621602BAE3E47D3B667156584E1B3F6"/>
          </w:pPr>
          <w:r w:rsidRPr="001540E8">
            <w:t>Contact</w:t>
          </w:r>
        </w:p>
      </w:docPartBody>
    </w:docPart>
    <w:docPart>
      <w:docPartPr>
        <w:name w:val="5D6CCF130D9D407D9DE5659DE98AF0D5"/>
        <w:category>
          <w:name w:val="General"/>
          <w:gallery w:val="placeholder"/>
        </w:category>
        <w:types>
          <w:type w:val="bbPlcHdr"/>
        </w:types>
        <w:behaviors>
          <w:behavior w:val="content"/>
        </w:behaviors>
        <w:guid w:val="{AC073780-C285-4C04-B0FC-312BE93728EE}"/>
      </w:docPartPr>
      <w:docPartBody>
        <w:p w:rsidR="00D64514" w:rsidRDefault="00000000">
          <w:pPr>
            <w:pStyle w:val="5D6CCF130D9D407D9DE5659DE98AF0D5"/>
          </w:pPr>
          <w:r w:rsidRPr="00CF2BE7">
            <w:t>Experience</w:t>
          </w:r>
        </w:p>
      </w:docPartBody>
    </w:docPart>
    <w:docPart>
      <w:docPartPr>
        <w:name w:val="A395496836714646A9C8346CCD286F2E"/>
        <w:category>
          <w:name w:val="General"/>
          <w:gallery w:val="placeholder"/>
        </w:category>
        <w:types>
          <w:type w:val="bbPlcHdr"/>
        </w:types>
        <w:behaviors>
          <w:behavior w:val="content"/>
        </w:behaviors>
        <w:guid w:val="{1A681FD3-C60D-4B60-BDCE-A2B61E3AF412}"/>
      </w:docPartPr>
      <w:docPartBody>
        <w:p w:rsidR="00D64514" w:rsidRDefault="00000000">
          <w:pPr>
            <w:pStyle w:val="A395496836714646A9C8346CCD286F2E"/>
          </w:pPr>
          <w:r>
            <w:t>About Me</w:t>
          </w:r>
        </w:p>
      </w:docPartBody>
    </w:docPart>
    <w:docPart>
      <w:docPartPr>
        <w:name w:val="78DC3B95DCFB4FF1AB2B4E9F7EDC1043"/>
        <w:category>
          <w:name w:val="General"/>
          <w:gallery w:val="placeholder"/>
        </w:category>
        <w:types>
          <w:type w:val="bbPlcHdr"/>
        </w:types>
        <w:behaviors>
          <w:behavior w:val="content"/>
        </w:behaviors>
        <w:guid w:val="{6F361DE0-45F8-4B3A-BBD4-0E83A6BA6FE2}"/>
      </w:docPartPr>
      <w:docPartBody>
        <w:p w:rsidR="00D64514" w:rsidRDefault="00000000">
          <w:pPr>
            <w:pStyle w:val="78DC3B95DCFB4FF1AB2B4E9F7EDC1043"/>
          </w:pPr>
          <w:r w:rsidRPr="00351FDF">
            <w:t>EDUCATION</w:t>
          </w:r>
        </w:p>
      </w:docPartBody>
    </w:docPart>
    <w:docPart>
      <w:docPartPr>
        <w:name w:val="0B6B07B2D12C4522B569AF958BB56A8D"/>
        <w:category>
          <w:name w:val="General"/>
          <w:gallery w:val="placeholder"/>
        </w:category>
        <w:types>
          <w:type w:val="bbPlcHdr"/>
        </w:types>
        <w:behaviors>
          <w:behavior w:val="content"/>
        </w:behaviors>
        <w:guid w:val="{268E2C80-A307-4BD6-9C3C-01F146FE04B6}"/>
      </w:docPartPr>
      <w:docPartBody>
        <w:p w:rsidR="00D64514" w:rsidRDefault="00000000">
          <w:pPr>
            <w:pStyle w:val="0B6B07B2D12C4522B569AF958BB56A8D"/>
          </w:pPr>
          <w:r w:rsidRPr="00C822BF">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B1"/>
    <w:rsid w:val="00290E56"/>
    <w:rsid w:val="00391AB1"/>
    <w:rsid w:val="00D64514"/>
    <w:rsid w:val="00E276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F81C9A31B14CCE92C2B06E5E094A96">
    <w:name w:val="CCF81C9A31B14CCE92C2B06E5E094A96"/>
  </w:style>
  <w:style w:type="paragraph" w:customStyle="1" w:styleId="7621602BAE3E47D3B667156584E1B3F6">
    <w:name w:val="7621602BAE3E47D3B667156584E1B3F6"/>
  </w:style>
  <w:style w:type="paragraph" w:customStyle="1" w:styleId="5D6CCF130D9D407D9DE5659DE98AF0D5">
    <w:name w:val="5D6CCF130D9D407D9DE5659DE98AF0D5"/>
  </w:style>
  <w:style w:type="paragraph" w:customStyle="1" w:styleId="A395496836714646A9C8346CCD286F2E">
    <w:name w:val="A395496836714646A9C8346CCD286F2E"/>
  </w:style>
  <w:style w:type="paragraph" w:customStyle="1" w:styleId="2567F914531B4F00A2AA4957DF8645ED">
    <w:name w:val="2567F914531B4F00A2AA4957DF8645ED"/>
  </w:style>
  <w:style w:type="paragraph" w:customStyle="1" w:styleId="78DC3B95DCFB4FF1AB2B4E9F7EDC1043">
    <w:name w:val="78DC3B95DCFB4FF1AB2B4E9F7EDC1043"/>
  </w:style>
  <w:style w:type="paragraph" w:customStyle="1" w:styleId="B8799993D79348D3863B4FFD3C3238BE">
    <w:name w:val="B8799993D79348D3863B4FFD3C3238BE"/>
  </w:style>
  <w:style w:type="paragraph" w:customStyle="1" w:styleId="65FE8CEE3C2241B49CB63BF498AE21B5">
    <w:name w:val="65FE8CEE3C2241B49CB63BF498AE21B5"/>
  </w:style>
  <w:style w:type="paragraph" w:customStyle="1" w:styleId="0B6B07B2D12C4522B569AF958BB56A8D">
    <w:name w:val="0B6B07B2D12C4522B569AF958BB56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3.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4.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2024-09-22T16:28:00Z</dcterms:created>
  <dcterms:modified xsi:type="dcterms:W3CDTF">2024-09-22T16:56:00Z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